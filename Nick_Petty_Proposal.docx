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886EC" w14:textId="77777777" w:rsidR="00733DF6" w:rsidRPr="00733DF6" w:rsidRDefault="00733DF6" w:rsidP="00733DF6">
      <w:pPr>
        <w:pStyle w:val="Date"/>
      </w:pPr>
      <w:r>
        <w:t>Nick Petty</w:t>
      </w:r>
    </w:p>
    <w:p w14:paraId="406D07AB" w14:textId="77777777" w:rsidR="00A553E4" w:rsidRPr="00733DF6" w:rsidRDefault="00733DF6">
      <w:pPr>
        <w:pStyle w:val="Title"/>
      </w:pPr>
      <w:r>
        <w:t>n</w:t>
      </w:r>
      <w:r>
        <w:rPr>
          <w:vertAlign w:val="superscript"/>
        </w:rPr>
        <w:t>th</w:t>
      </w:r>
      <w:r>
        <w:t xml:space="preserve"> Fibonacci number</w:t>
      </w:r>
    </w:p>
    <w:p w14:paraId="31CBEF62" w14:textId="77777777" w:rsidR="00A553E4" w:rsidRDefault="00733DF6" w:rsidP="00733DF6">
      <w:pPr>
        <w:pStyle w:val="Heading1"/>
      </w:pPr>
      <w:r>
        <w:t>description</w:t>
      </w:r>
    </w:p>
    <w:p w14:paraId="477BBB23" w14:textId="19CCEA99" w:rsidR="007B5408" w:rsidRPr="007B5408" w:rsidRDefault="007B5408" w:rsidP="007B5408">
      <w:pPr>
        <w:pStyle w:val="Heading2"/>
        <w:numPr>
          <w:ilvl w:val="0"/>
          <w:numId w:val="0"/>
        </w:numPr>
        <w:ind w:left="360"/>
      </w:pPr>
      <w:r>
        <w:t>The Fibonacci numbers are a sequence of integers defined by the recurrence relation F</w:t>
      </w:r>
      <w:r>
        <w:rPr>
          <w:vertAlign w:val="subscript"/>
        </w:rPr>
        <w:t>n</w:t>
      </w:r>
      <w:r>
        <w:t xml:space="preserve"> = F</w:t>
      </w:r>
      <w:r>
        <w:rPr>
          <w:vertAlign w:val="subscript"/>
        </w:rPr>
        <w:t>n-1</w:t>
      </w:r>
      <w:r>
        <w:t xml:space="preserve"> + F</w:t>
      </w:r>
      <w:r>
        <w:rPr>
          <w:vertAlign w:val="subscript"/>
        </w:rPr>
        <w:t>n-2</w:t>
      </w:r>
      <w:r>
        <w:t>, where F</w:t>
      </w:r>
      <w:r>
        <w:rPr>
          <w:vertAlign w:val="subscript"/>
        </w:rPr>
        <w:t>n</w:t>
      </w:r>
      <w:r>
        <w:t xml:space="preserve"> is the n</w:t>
      </w:r>
      <w:r>
        <w:rPr>
          <w:vertAlign w:val="superscript"/>
        </w:rPr>
        <w:t>th</w:t>
      </w:r>
      <w:r>
        <w:t xml:space="preserve"> number in the series and F</w:t>
      </w:r>
      <w:r>
        <w:rPr>
          <w:vertAlign w:val="subscript"/>
        </w:rPr>
        <w:t xml:space="preserve">0 </w:t>
      </w:r>
      <w:r>
        <w:t>= 0 and F</w:t>
      </w:r>
      <w:r>
        <w:rPr>
          <w:vertAlign w:val="subscript"/>
        </w:rPr>
        <w:t>1</w:t>
      </w:r>
      <w:r>
        <w:t xml:space="preserve"> = 1.  This sequence </w:t>
      </w:r>
      <w:r w:rsidR="00E1338F">
        <w:t>appears frequently</w:t>
      </w:r>
      <w:r>
        <w:t xml:space="preserve"> in </w:t>
      </w:r>
      <w:r w:rsidR="00E1338F">
        <w:t>mathematics, computer science, and even biology, and has been described in mathematical texts for centuries.</w:t>
      </w:r>
    </w:p>
    <w:p w14:paraId="77AB4848" w14:textId="77777777" w:rsidR="00A553E4" w:rsidRDefault="00733DF6">
      <w:pPr>
        <w:pStyle w:val="Heading1"/>
      </w:pPr>
      <w:r>
        <w:t>applications</w:t>
      </w:r>
    </w:p>
    <w:p w14:paraId="628D313D" w14:textId="6FA1A2F7" w:rsidR="00E1338F" w:rsidRDefault="00E1338F" w:rsidP="00E1338F">
      <w:pPr>
        <w:pStyle w:val="Heading2"/>
      </w:pPr>
      <w:r>
        <w:t>RT analysis of Euclid’s algorithm</w:t>
      </w:r>
    </w:p>
    <w:p w14:paraId="5783A018" w14:textId="5B548A5A" w:rsidR="00E1338F" w:rsidRDefault="005B4770" w:rsidP="00E1338F">
      <w:pPr>
        <w:pStyle w:val="Heading2"/>
      </w:pPr>
      <w:r>
        <w:t>Brock-Mirman economic growth model</w:t>
      </w:r>
    </w:p>
    <w:p w14:paraId="6900B60A" w14:textId="364F8879" w:rsidR="005B4770" w:rsidRDefault="005B4770" w:rsidP="00E1338F">
      <w:pPr>
        <w:pStyle w:val="Heading2"/>
      </w:pPr>
      <w:r>
        <w:t>Hilbert’s tenth problem</w:t>
      </w:r>
    </w:p>
    <w:p w14:paraId="24334873" w14:textId="6BBE5207" w:rsidR="005B4770" w:rsidRDefault="005B4770" w:rsidP="00E1338F">
      <w:pPr>
        <w:pStyle w:val="Heading2"/>
      </w:pPr>
      <w:r>
        <w:t>Complete sequence</w:t>
      </w:r>
    </w:p>
    <w:p w14:paraId="5E6F37D8" w14:textId="1ADF0AAD" w:rsidR="005B4770" w:rsidRDefault="005B4770" w:rsidP="00E1338F">
      <w:pPr>
        <w:pStyle w:val="Heading2"/>
      </w:pPr>
      <w:r>
        <w:t>Zeckendorf’s theorem</w:t>
      </w:r>
    </w:p>
    <w:p w14:paraId="343CC85B" w14:textId="6E9B8DBA" w:rsidR="005B4770" w:rsidRDefault="005B4770" w:rsidP="00E1338F">
      <w:pPr>
        <w:pStyle w:val="Heading2"/>
      </w:pPr>
      <w:r>
        <w:t>Fibonacci heap</w:t>
      </w:r>
    </w:p>
    <w:p w14:paraId="79A94A7D" w14:textId="6098FD33" w:rsidR="005B4770" w:rsidRDefault="005B4770" w:rsidP="00E1338F">
      <w:pPr>
        <w:pStyle w:val="Heading2"/>
      </w:pPr>
      <w:r>
        <w:t>Fibonacci search</w:t>
      </w:r>
    </w:p>
    <w:p w14:paraId="68366544" w14:textId="384A86BE" w:rsidR="005B4770" w:rsidRDefault="005B4770" w:rsidP="00E1338F">
      <w:pPr>
        <w:pStyle w:val="Heading2"/>
      </w:pPr>
      <w:r>
        <w:t>Bee ancestry</w:t>
      </w:r>
    </w:p>
    <w:p w14:paraId="09D7D672" w14:textId="00575DA7" w:rsidR="005B4770" w:rsidRDefault="005B4770" w:rsidP="00E1338F">
      <w:pPr>
        <w:pStyle w:val="Heading2"/>
      </w:pPr>
      <w:r>
        <w:t>Phyllotaxis</w:t>
      </w:r>
    </w:p>
    <w:p w14:paraId="0100EF84" w14:textId="77777777" w:rsidR="00733DF6" w:rsidRDefault="00733DF6">
      <w:pPr>
        <w:pStyle w:val="Heading1"/>
      </w:pPr>
      <w:r>
        <w:t>Competing algorithms</w:t>
      </w:r>
    </w:p>
    <w:p w14:paraId="32B07C1A" w14:textId="0521B9EE" w:rsidR="005B4770" w:rsidRDefault="00105A0A" w:rsidP="005B4770">
      <w:pPr>
        <w:pStyle w:val="Heading2"/>
      </w:pPr>
      <w:r>
        <w:t>Recursion</w:t>
      </w:r>
    </w:p>
    <w:p w14:paraId="2384A43B" w14:textId="350F605C" w:rsidR="00105A0A" w:rsidRDefault="00105A0A" w:rsidP="005B4770">
      <w:pPr>
        <w:pStyle w:val="Heading3"/>
      </w:pPr>
      <w:r>
        <w:t xml:space="preserve">Directly implement recurrence relation </w:t>
      </w:r>
      <w:r>
        <w:t>F</w:t>
      </w:r>
      <w:r>
        <w:rPr>
          <w:vertAlign w:val="subscript"/>
        </w:rPr>
        <w:t>n</w:t>
      </w:r>
      <w:r>
        <w:t xml:space="preserve"> = F</w:t>
      </w:r>
      <w:r>
        <w:rPr>
          <w:vertAlign w:val="subscript"/>
        </w:rPr>
        <w:t>n-1</w:t>
      </w:r>
      <w:r>
        <w:t xml:space="preserve"> + F</w:t>
      </w:r>
      <w:r>
        <w:rPr>
          <w:vertAlign w:val="subscript"/>
        </w:rPr>
        <w:t>n-2</w:t>
      </w:r>
      <w:r>
        <w:t xml:space="preserve">, </w:t>
      </w:r>
      <w:r>
        <w:t>F</w:t>
      </w:r>
      <w:r>
        <w:rPr>
          <w:vertAlign w:val="subscript"/>
        </w:rPr>
        <w:t xml:space="preserve">0 </w:t>
      </w:r>
      <w:r>
        <w:t>= 0 and F</w:t>
      </w:r>
      <w:r>
        <w:rPr>
          <w:vertAlign w:val="subscript"/>
        </w:rPr>
        <w:t>1</w:t>
      </w:r>
      <w:r>
        <w:t xml:space="preserve"> = 1</w:t>
      </w:r>
    </w:p>
    <w:p w14:paraId="4EE3E3AF" w14:textId="77777777" w:rsidR="00D32A9D" w:rsidRDefault="00D32A9D" w:rsidP="005B4770">
      <w:pPr>
        <w:pStyle w:val="Heading3"/>
      </w:pPr>
      <w:r>
        <w:t>Creates a recursion tree of height n</w:t>
      </w:r>
    </w:p>
    <w:p w14:paraId="7E48D5D3" w14:textId="50523E29" w:rsidR="00D32A9D" w:rsidRDefault="00D32A9D" w:rsidP="005B4770">
      <w:pPr>
        <w:pStyle w:val="Heading3"/>
      </w:pPr>
      <w:r>
        <w:t>each level, L, has at most 2</w:t>
      </w:r>
      <w:r>
        <w:rPr>
          <w:vertAlign w:val="superscript"/>
        </w:rPr>
        <w:t>L</w:t>
      </w:r>
      <w:r>
        <w:t xml:space="preserve"> sub problems</w:t>
      </w:r>
    </w:p>
    <w:p w14:paraId="6ED9DF2F" w14:textId="78B04BC4" w:rsidR="005B4770" w:rsidRDefault="005B4770" w:rsidP="005B4770">
      <w:pPr>
        <w:pStyle w:val="Heading3"/>
      </w:pPr>
      <w:r>
        <w:t xml:space="preserve">T(n) = T(n-1) + T(n-2) </w:t>
      </w:r>
      <w:r>
        <w:sym w:font="Wingdings" w:char="F0E0"/>
      </w:r>
      <w:r>
        <w:t xml:space="preserve"> </w:t>
      </w:r>
      <w:r w:rsidR="003C4AE0">
        <w:t>O</w:t>
      </w:r>
      <w:r w:rsidR="00105A0A">
        <w:t>(2</w:t>
      </w:r>
      <w:r w:rsidR="00105A0A">
        <w:rPr>
          <w:vertAlign w:val="superscript"/>
        </w:rPr>
        <w:t>n</w:t>
      </w:r>
      <w:r w:rsidR="00105A0A">
        <w:t>)</w:t>
      </w:r>
    </w:p>
    <w:p w14:paraId="79E68DFD" w14:textId="0F27B62C" w:rsidR="00105A0A" w:rsidRDefault="00105A0A" w:rsidP="00105A0A">
      <w:pPr>
        <w:pStyle w:val="Heading2"/>
      </w:pPr>
      <w:r>
        <w:t>Dynamic Programming</w:t>
      </w:r>
    </w:p>
    <w:p w14:paraId="4610D77D" w14:textId="484E18A5" w:rsidR="00105A0A" w:rsidRDefault="00105A0A" w:rsidP="00105A0A">
      <w:pPr>
        <w:pStyle w:val="Heading3"/>
      </w:pPr>
      <w:r>
        <w:t>Store the previously calculated numbers in an array</w:t>
      </w:r>
    </w:p>
    <w:p w14:paraId="5AA6B3D7" w14:textId="61052551" w:rsidR="00105A0A" w:rsidRDefault="00105A0A" w:rsidP="00105A0A">
      <w:pPr>
        <w:pStyle w:val="Heading3"/>
      </w:pPr>
      <w:r>
        <w:t>Add new numbers to the array by summing the last 2 elements only</w:t>
      </w:r>
    </w:p>
    <w:p w14:paraId="77144E1A" w14:textId="1714F5F7" w:rsidR="00105A0A" w:rsidRDefault="003C4AE0" w:rsidP="00105A0A">
      <w:pPr>
        <w:pStyle w:val="Heading3"/>
      </w:pPr>
      <w:r>
        <w:t xml:space="preserve">1 for loop of n – 1 elements </w:t>
      </w:r>
      <w:r>
        <w:sym w:font="Wingdings" w:char="F0E0"/>
      </w:r>
      <w:r>
        <w:t xml:space="preserve"> O(n)</w:t>
      </w:r>
    </w:p>
    <w:p w14:paraId="1BF14A16" w14:textId="77777777" w:rsidR="00733DF6" w:rsidRDefault="00733DF6">
      <w:pPr>
        <w:pStyle w:val="Heading1"/>
      </w:pPr>
      <w:r>
        <w:lastRenderedPageBreak/>
        <w:t>experiments</w:t>
      </w:r>
    </w:p>
    <w:p w14:paraId="013594E3" w14:textId="4C7BEB99" w:rsidR="00D32A9D" w:rsidRDefault="00D32A9D" w:rsidP="00D32A9D">
      <w:pPr>
        <w:pStyle w:val="Heading2"/>
      </w:pPr>
      <w:r>
        <w:t>Implement both algorithms such that run times are reported in milliseconds</w:t>
      </w:r>
    </w:p>
    <w:p w14:paraId="595A5B36" w14:textId="28ACA9AA" w:rsidR="00D32A9D" w:rsidRDefault="00D32A9D" w:rsidP="00D32A9D">
      <w:pPr>
        <w:pStyle w:val="Heading2"/>
      </w:pPr>
      <w:r>
        <w:t>Graph run times on y axis, n on x axis</w:t>
      </w:r>
    </w:p>
    <w:p w14:paraId="490A3C00" w14:textId="43E0D058" w:rsidR="00D32A9D" w:rsidRDefault="00D32A9D" w:rsidP="00D32A9D">
      <w:pPr>
        <w:pStyle w:val="Heading2"/>
      </w:pPr>
      <w:r>
        <w:t>Run times will be v</w:t>
      </w:r>
      <w:r w:rsidR="009E3D03">
        <w:t>ery large for large values of n with recursion, but possibly imperceptible with dynamic programming</w:t>
      </w:r>
    </w:p>
    <w:p w14:paraId="305B9145" w14:textId="22A5965D" w:rsidR="009E3D03" w:rsidRDefault="009E3D03" w:rsidP="00D32A9D">
      <w:pPr>
        <w:pStyle w:val="Heading2"/>
      </w:pPr>
      <w:r>
        <w:t>Data type size limitations will prevent large values of n from being found</w:t>
      </w:r>
    </w:p>
    <w:p w14:paraId="12B3EB23" w14:textId="77777777" w:rsidR="00733DF6" w:rsidRDefault="00733DF6" w:rsidP="00733DF6">
      <w:pPr>
        <w:pStyle w:val="Heading1"/>
      </w:pPr>
      <w:r>
        <w:t>programming language</w:t>
      </w:r>
    </w:p>
    <w:p w14:paraId="458631D2" w14:textId="5DAB99EC" w:rsidR="009E3D03" w:rsidRDefault="009E3D03" w:rsidP="009E3D03">
      <w:pPr>
        <w:pStyle w:val="Heading2"/>
      </w:pPr>
      <w:r>
        <w:t>Java</w:t>
      </w:r>
      <w:bookmarkStart w:id="0" w:name="_GoBack"/>
      <w:bookmarkEnd w:id="0"/>
    </w:p>
    <w:p w14:paraId="1B506516" w14:textId="77777777" w:rsidR="00A553E4" w:rsidRDefault="00A553E4" w:rsidP="00733DF6"/>
    <w:sectPr w:rsidR="00A553E4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CA913" w14:textId="77777777" w:rsidR="001D40DF" w:rsidRDefault="001D40DF">
      <w:pPr>
        <w:spacing w:after="0" w:line="240" w:lineRule="auto"/>
      </w:pPr>
      <w:r>
        <w:separator/>
      </w:r>
    </w:p>
    <w:p w14:paraId="710EF832" w14:textId="77777777" w:rsidR="001D40DF" w:rsidRDefault="001D40DF"/>
  </w:endnote>
  <w:endnote w:type="continuationSeparator" w:id="0">
    <w:p w14:paraId="522B5329" w14:textId="77777777" w:rsidR="001D40DF" w:rsidRDefault="001D40DF">
      <w:pPr>
        <w:spacing w:after="0" w:line="240" w:lineRule="auto"/>
      </w:pPr>
      <w:r>
        <w:continuationSeparator/>
      </w:r>
    </w:p>
    <w:p w14:paraId="63221CD1" w14:textId="77777777" w:rsidR="001D40DF" w:rsidRDefault="001D40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77C22" w14:textId="77777777" w:rsidR="00A553E4" w:rsidRDefault="0015297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E3D0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051445" w14:textId="77777777" w:rsidR="001D40DF" w:rsidRDefault="001D40DF">
      <w:pPr>
        <w:spacing w:after="0" w:line="240" w:lineRule="auto"/>
      </w:pPr>
      <w:r>
        <w:separator/>
      </w:r>
    </w:p>
    <w:p w14:paraId="18E793B4" w14:textId="77777777" w:rsidR="001D40DF" w:rsidRDefault="001D40DF"/>
  </w:footnote>
  <w:footnote w:type="continuationSeparator" w:id="0">
    <w:p w14:paraId="11085FD6" w14:textId="77777777" w:rsidR="001D40DF" w:rsidRDefault="001D40DF">
      <w:pPr>
        <w:spacing w:after="0" w:line="240" w:lineRule="auto"/>
      </w:pPr>
      <w:r>
        <w:continuationSeparator/>
      </w:r>
    </w:p>
    <w:p w14:paraId="09515B41" w14:textId="77777777" w:rsidR="001D40DF" w:rsidRDefault="001D40D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F6"/>
    <w:rsid w:val="00105A0A"/>
    <w:rsid w:val="00152971"/>
    <w:rsid w:val="001D40DF"/>
    <w:rsid w:val="003C4AE0"/>
    <w:rsid w:val="005B4770"/>
    <w:rsid w:val="00733DF6"/>
    <w:rsid w:val="007B5408"/>
    <w:rsid w:val="009E3D03"/>
    <w:rsid w:val="00A553E4"/>
    <w:rsid w:val="00D32A9D"/>
    <w:rsid w:val="00E1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FC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k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45</TotalTime>
  <Pages>2</Pages>
  <Words>193</Words>
  <Characters>1102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Petty</dc:creator>
  <cp:keywords/>
  <dc:description/>
  <cp:lastModifiedBy>Nick Petty</cp:lastModifiedBy>
  <cp:revision>3</cp:revision>
  <dcterms:created xsi:type="dcterms:W3CDTF">2016-03-07T03:03:00Z</dcterms:created>
  <dcterms:modified xsi:type="dcterms:W3CDTF">2016-03-07T04:00:00Z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